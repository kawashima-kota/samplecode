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516" w:rsidRDefault="00DC6049" w:rsidP="00DC6049">
      <w:pPr>
        <w:jc w:val="center"/>
        <w:rPr>
          <w:rFonts w:hint="eastAsia"/>
        </w:rPr>
      </w:pPr>
      <w:r>
        <w:rPr>
          <w:rFonts w:hint="eastAsia"/>
        </w:rPr>
        <w:t>複雑系科学実験１</w:t>
      </w:r>
    </w:p>
    <w:p w:rsidR="00DC6049" w:rsidRDefault="00DC6049" w:rsidP="00DC6049">
      <w:pPr>
        <w:wordWrap w:val="0"/>
        <w:jc w:val="right"/>
        <w:rPr>
          <w:rFonts w:hint="eastAsia"/>
        </w:rPr>
      </w:pPr>
      <w:r>
        <w:rPr>
          <w:rFonts w:hint="eastAsia"/>
        </w:rPr>
        <w:t xml:space="preserve">051500077 </w:t>
      </w:r>
      <w:r>
        <w:rPr>
          <w:rFonts w:hint="eastAsia"/>
        </w:rPr>
        <w:t>川嶋康太</w:t>
      </w:r>
    </w:p>
    <w:p w:rsidR="00DC6049" w:rsidRDefault="00DC6049" w:rsidP="00DC6049">
      <w:pPr>
        <w:jc w:val="left"/>
        <w:rPr>
          <w:rFonts w:hint="eastAsia"/>
        </w:rPr>
      </w:pPr>
    </w:p>
    <w:p w:rsidR="00DC6049" w:rsidRDefault="00DC6049" w:rsidP="00DC6049">
      <w:pPr>
        <w:jc w:val="left"/>
        <w:rPr>
          <w:rFonts w:hint="eastAsia"/>
        </w:rPr>
      </w:pPr>
      <w:r>
        <w:rPr>
          <w:rFonts w:hint="eastAsia"/>
        </w:rPr>
        <w:t>演習</w:t>
      </w:r>
    </w:p>
    <w:p w:rsidR="00DC6049" w:rsidRDefault="00DC6049" w:rsidP="00DC6049">
      <w:pPr>
        <w:jc w:val="left"/>
        <w:rPr>
          <w:rFonts w:hint="eastAsia"/>
        </w:rPr>
      </w:pPr>
      <w:r>
        <w:rPr>
          <w:rFonts w:hint="eastAsia"/>
        </w:rPr>
        <w:t>&gt; source("Z:\\</w:t>
      </w:r>
      <w:r>
        <w:rPr>
          <w:rFonts w:hint="eastAsia"/>
        </w:rPr>
        <w:t>デスクトップ</w:t>
      </w:r>
      <w:r>
        <w:rPr>
          <w:rFonts w:hint="eastAsia"/>
        </w:rPr>
        <w:t>\\test.R")</w:t>
      </w:r>
    </w:p>
    <w:p w:rsidR="00DC6049" w:rsidRDefault="00DC6049" w:rsidP="00DC6049">
      <w:pPr>
        <w:jc w:val="left"/>
      </w:pPr>
      <w:r>
        <w:t>&gt; y</w:t>
      </w:r>
    </w:p>
    <w:p w:rsidR="00DC6049" w:rsidRDefault="00DC6049" w:rsidP="00DC6049">
      <w:pPr>
        <w:jc w:val="left"/>
        <w:rPr>
          <w:rFonts w:hint="eastAsia"/>
        </w:rPr>
      </w:pPr>
      <w:r>
        <w:t>[1] 5</w:t>
      </w:r>
    </w:p>
    <w:p w:rsidR="00DC6049" w:rsidRDefault="00DC6049" w:rsidP="00DC6049">
      <w:pPr>
        <w:jc w:val="left"/>
        <w:rPr>
          <w:rFonts w:hint="eastAsia"/>
        </w:rPr>
      </w:pPr>
    </w:p>
    <w:p w:rsidR="00DC6049" w:rsidRDefault="00DC6049" w:rsidP="00DC6049">
      <w:pPr>
        <w:jc w:val="left"/>
        <w:rPr>
          <w:rFonts w:hint="eastAsia"/>
        </w:rPr>
      </w:pPr>
      <w:r>
        <w:rPr>
          <w:rFonts w:hint="eastAsia"/>
        </w:rPr>
        <w:t>演習</w:t>
      </w:r>
    </w:p>
    <w:p w:rsidR="00DC6049" w:rsidRDefault="00DC6049" w:rsidP="00DC6049">
      <w:pPr>
        <w:jc w:val="left"/>
      </w:pPr>
      <w:r>
        <w:t>&gt; X_2&lt;-c(1,2,3,4,5)</w:t>
      </w:r>
    </w:p>
    <w:p w:rsidR="00DC6049" w:rsidRDefault="00DC6049" w:rsidP="00DC6049">
      <w:pPr>
        <w:jc w:val="left"/>
      </w:pPr>
      <w:r>
        <w:t>&gt; X_2[c(1,4)]</w:t>
      </w:r>
    </w:p>
    <w:p w:rsidR="00DC6049" w:rsidRDefault="00DC6049" w:rsidP="00DC6049">
      <w:pPr>
        <w:jc w:val="left"/>
      </w:pPr>
      <w:r>
        <w:t>[1] 1 4</w:t>
      </w:r>
    </w:p>
    <w:p w:rsidR="00DC6049" w:rsidRDefault="00DC6049" w:rsidP="00DC6049">
      <w:pPr>
        <w:jc w:val="left"/>
      </w:pPr>
      <w:r>
        <w:t>&gt; X_2[c(1,6)]</w:t>
      </w:r>
    </w:p>
    <w:p w:rsidR="00DC6049" w:rsidRDefault="00DC6049" w:rsidP="00DC6049">
      <w:pPr>
        <w:jc w:val="left"/>
        <w:rPr>
          <w:rFonts w:hint="eastAsia"/>
        </w:rPr>
      </w:pPr>
      <w:r>
        <w:t>[1]  1 NA</w:t>
      </w:r>
    </w:p>
    <w:p w:rsidR="00DC6049" w:rsidRDefault="00DC6049" w:rsidP="00DC6049">
      <w:pPr>
        <w:jc w:val="left"/>
        <w:rPr>
          <w:rFonts w:hint="eastAsia"/>
        </w:rPr>
      </w:pPr>
    </w:p>
    <w:p w:rsidR="00DC6049" w:rsidRDefault="00DC6049" w:rsidP="00DC6049">
      <w:pPr>
        <w:jc w:val="left"/>
        <w:rPr>
          <w:rFonts w:hint="eastAsia"/>
        </w:rPr>
      </w:pPr>
      <w:r>
        <w:rPr>
          <w:rFonts w:hint="eastAsia"/>
        </w:rPr>
        <w:t>演習</w:t>
      </w:r>
    </w:p>
    <w:p w:rsidR="00DC6049" w:rsidRDefault="00DC6049" w:rsidP="00DC6049">
      <w:pPr>
        <w:jc w:val="left"/>
      </w:pPr>
      <w:r>
        <w:t>&gt; X_3&lt;-c(5,4,3,2,1)</w:t>
      </w:r>
    </w:p>
    <w:p w:rsidR="00DC6049" w:rsidRDefault="00DC6049" w:rsidP="00DC6049">
      <w:pPr>
        <w:jc w:val="left"/>
        <w:rPr>
          <w:rFonts w:hint="eastAsia"/>
        </w:rPr>
      </w:pPr>
      <w:r>
        <w:t>&gt; X_3[1]&lt;-6</w:t>
      </w:r>
    </w:p>
    <w:p w:rsidR="00DC6049" w:rsidRDefault="00DC6049" w:rsidP="00DC6049">
      <w:pPr>
        <w:jc w:val="left"/>
      </w:pPr>
      <w:r>
        <w:t>&gt; X_3[c(2,4)]&lt;-c(10,100)</w:t>
      </w:r>
    </w:p>
    <w:p w:rsidR="00DC6049" w:rsidRDefault="00DC6049" w:rsidP="00DC6049">
      <w:pPr>
        <w:jc w:val="left"/>
      </w:pPr>
      <w:r>
        <w:t>&gt; X_3</w:t>
      </w:r>
    </w:p>
    <w:p w:rsidR="00DC6049" w:rsidRDefault="00DC6049" w:rsidP="00DC6049">
      <w:pPr>
        <w:jc w:val="left"/>
      </w:pPr>
      <w:r>
        <w:t>[1]   6  10   3 100   1</w:t>
      </w:r>
    </w:p>
    <w:p w:rsidR="00DC6049" w:rsidRDefault="00DC6049" w:rsidP="00DC6049">
      <w:pPr>
        <w:jc w:val="left"/>
      </w:pPr>
      <w:r>
        <w:t>&gt; X_4&lt;-X_3[c(-1,-3)]</w:t>
      </w:r>
    </w:p>
    <w:p w:rsidR="00DC6049" w:rsidRDefault="00DC6049" w:rsidP="00DC6049">
      <w:pPr>
        <w:jc w:val="left"/>
      </w:pPr>
      <w:r>
        <w:t>&gt; X_4</w:t>
      </w:r>
    </w:p>
    <w:p w:rsidR="00DC6049" w:rsidRDefault="00DC6049" w:rsidP="00DC6049">
      <w:pPr>
        <w:jc w:val="left"/>
        <w:rPr>
          <w:rFonts w:hint="eastAsia"/>
        </w:rPr>
      </w:pPr>
      <w:r>
        <w:t>[1]  10 100   1</w:t>
      </w:r>
    </w:p>
    <w:p w:rsidR="00DC6049" w:rsidRDefault="00DC6049" w:rsidP="00DC6049">
      <w:pPr>
        <w:jc w:val="left"/>
        <w:rPr>
          <w:rFonts w:hint="eastAsia"/>
        </w:rPr>
      </w:pPr>
    </w:p>
    <w:p w:rsidR="00DC6049" w:rsidRDefault="00DC6049" w:rsidP="00DC6049">
      <w:pPr>
        <w:jc w:val="left"/>
        <w:rPr>
          <w:rFonts w:hint="eastAsia"/>
        </w:rPr>
      </w:pPr>
      <w:r>
        <w:rPr>
          <w:rFonts w:hint="eastAsia"/>
        </w:rPr>
        <w:t>演習</w:t>
      </w:r>
    </w:p>
    <w:p w:rsidR="00DC6049" w:rsidRDefault="00DC6049" w:rsidP="00DC6049">
      <w:pPr>
        <w:jc w:val="left"/>
      </w:pPr>
      <w:r>
        <w:t>&gt; X_1&lt;-c(1,2,3,4,5)</w:t>
      </w:r>
    </w:p>
    <w:p w:rsidR="00DC6049" w:rsidRDefault="00DC6049" w:rsidP="00DC6049">
      <w:pPr>
        <w:jc w:val="left"/>
      </w:pPr>
      <w:r>
        <w:t>&gt; X_2&lt;-c(5,4,3,2,1)</w:t>
      </w:r>
    </w:p>
    <w:p w:rsidR="00DC6049" w:rsidRDefault="00DC6049" w:rsidP="00DC6049">
      <w:pPr>
        <w:jc w:val="left"/>
      </w:pPr>
      <w:r>
        <w:t>&gt; X_1 + X_2</w:t>
      </w:r>
    </w:p>
    <w:p w:rsidR="00DC6049" w:rsidRDefault="00DC6049" w:rsidP="00DC6049">
      <w:pPr>
        <w:jc w:val="left"/>
      </w:pPr>
      <w:r>
        <w:t>[1] 6 6 6 6 6</w:t>
      </w:r>
    </w:p>
    <w:p w:rsidR="00DC6049" w:rsidRDefault="00DC6049" w:rsidP="00DC6049">
      <w:pPr>
        <w:jc w:val="left"/>
      </w:pPr>
      <w:r>
        <w:t>&gt; X_1 - X_2</w:t>
      </w:r>
    </w:p>
    <w:p w:rsidR="00DC6049" w:rsidRDefault="00DC6049" w:rsidP="00DC6049">
      <w:pPr>
        <w:jc w:val="left"/>
      </w:pPr>
      <w:r>
        <w:t>[1] -4 -2  0  2  4</w:t>
      </w:r>
    </w:p>
    <w:p w:rsidR="00DC6049" w:rsidRDefault="00DC6049" w:rsidP="00DC6049">
      <w:pPr>
        <w:jc w:val="left"/>
      </w:pPr>
      <w:r>
        <w:t>&gt; X_1 * X_2</w:t>
      </w:r>
    </w:p>
    <w:p w:rsidR="00DC6049" w:rsidRDefault="00DC6049" w:rsidP="00DC6049">
      <w:pPr>
        <w:jc w:val="left"/>
      </w:pPr>
      <w:r>
        <w:t>[1] 5 8 9 8 5</w:t>
      </w:r>
    </w:p>
    <w:p w:rsidR="00DC6049" w:rsidRDefault="00DC6049" w:rsidP="00DC6049">
      <w:pPr>
        <w:jc w:val="left"/>
      </w:pPr>
      <w:r>
        <w:t>&gt; X_1 / X_2</w:t>
      </w:r>
    </w:p>
    <w:p w:rsidR="00DC6049" w:rsidRDefault="00DC6049" w:rsidP="00DC6049">
      <w:pPr>
        <w:jc w:val="left"/>
      </w:pPr>
      <w:r>
        <w:t>[1] 0.2 0.5 1.0 2.0 5.0</w:t>
      </w:r>
    </w:p>
    <w:p w:rsidR="00DC6049" w:rsidRDefault="00DC6049" w:rsidP="00DC6049">
      <w:pPr>
        <w:jc w:val="left"/>
      </w:pPr>
      <w:r>
        <w:lastRenderedPageBreak/>
        <w:t>&gt; X_1 %*% X_2</w:t>
      </w:r>
    </w:p>
    <w:p w:rsidR="00DC6049" w:rsidRDefault="00DC6049" w:rsidP="00DC6049">
      <w:pPr>
        <w:jc w:val="left"/>
      </w:pPr>
      <w:r>
        <w:t xml:space="preserve">     [,1]</w:t>
      </w:r>
    </w:p>
    <w:p w:rsidR="00DC6049" w:rsidRDefault="00DC6049" w:rsidP="00DC6049">
      <w:pPr>
        <w:jc w:val="left"/>
        <w:rPr>
          <w:rFonts w:hint="eastAsia"/>
        </w:rPr>
      </w:pPr>
      <w:r>
        <w:t>[1,]   35</w:t>
      </w:r>
    </w:p>
    <w:p w:rsidR="00DC6049" w:rsidRDefault="00DC6049" w:rsidP="00DC6049">
      <w:pPr>
        <w:jc w:val="left"/>
        <w:rPr>
          <w:rFonts w:hint="eastAsia"/>
        </w:rPr>
      </w:pPr>
    </w:p>
    <w:p w:rsidR="00DC6049" w:rsidRDefault="00DC6049" w:rsidP="00DC6049">
      <w:pPr>
        <w:jc w:val="left"/>
      </w:pPr>
      <w:r>
        <w:rPr>
          <w:rFonts w:hint="eastAsia"/>
        </w:rPr>
        <w:t>演習</w:t>
      </w:r>
      <w:bookmarkStart w:id="0" w:name="_GoBack"/>
      <w:bookmarkEnd w:id="0"/>
    </w:p>
    <w:sectPr w:rsidR="00DC604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049"/>
    <w:rsid w:val="00A50BF0"/>
    <w:rsid w:val="00B74E70"/>
    <w:rsid w:val="00DC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4888EA0.dotm</Template>
  <TotalTime>4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国立大学法人名古屋大学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情報文化学部</dc:creator>
  <cp:lastModifiedBy>情報文化学部</cp:lastModifiedBy>
  <cp:revision>1</cp:revision>
  <dcterms:created xsi:type="dcterms:W3CDTF">2017-06-12T07:16:00Z</dcterms:created>
  <dcterms:modified xsi:type="dcterms:W3CDTF">2017-06-12T07:20:00Z</dcterms:modified>
</cp:coreProperties>
</file>